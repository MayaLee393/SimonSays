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62619" w14:textId="77777777" w:rsidR="00DB2A07" w:rsidRDefault="00DB2A07" w:rsidP="0082110D">
      <w:pPr>
        <w:tabs>
          <w:tab w:val="left" w:pos="4140"/>
          <w:tab w:val="left" w:pos="9450"/>
        </w:tabs>
        <w:jc w:val="center"/>
        <w:rPr>
          <w:rFonts w:ascii="Arial" w:hAnsi="Arial" w:cs="Arial"/>
          <w:color w:val="0D0D0D" w:themeColor="text1" w:themeTint="F2"/>
        </w:rPr>
      </w:pPr>
    </w:p>
    <w:tbl>
      <w:tblPr>
        <w:tblpPr w:leftFromText="180" w:rightFromText="180" w:vertAnchor="page" w:horzAnchor="margin" w:tblpY="865"/>
        <w:tblW w:w="10975" w:type="dxa"/>
        <w:tblLayout w:type="fixed"/>
        <w:tblLook w:val="04A0" w:firstRow="1" w:lastRow="0" w:firstColumn="1" w:lastColumn="0" w:noHBand="0" w:noVBand="1"/>
      </w:tblPr>
      <w:tblGrid>
        <w:gridCol w:w="625"/>
        <w:gridCol w:w="9540"/>
        <w:gridCol w:w="810"/>
      </w:tblGrid>
      <w:tr w:rsidR="00DB2A07" w:rsidRPr="00E3175F" w14:paraId="32E815DB" w14:textId="77777777" w:rsidTr="00187487">
        <w:tc>
          <w:tcPr>
            <w:tcW w:w="10975" w:type="dxa"/>
            <w:gridSpan w:val="3"/>
            <w:shd w:val="clear" w:color="auto" w:fill="auto"/>
          </w:tcPr>
          <w:p w14:paraId="09006307" w14:textId="77777777" w:rsidR="00DB2A07" w:rsidRPr="00EF4786" w:rsidRDefault="00DB2A07" w:rsidP="00187487">
            <w:pPr>
              <w:tabs>
                <w:tab w:val="left" w:pos="4140"/>
                <w:tab w:val="left" w:pos="9450"/>
              </w:tabs>
              <w:rPr>
                <w:rStyle w:val="mundotable"/>
                <w:color w:val="595959"/>
                <w:sz w:val="18"/>
                <w:szCs w:val="18"/>
              </w:rPr>
            </w:pPr>
            <w:r w:rsidRPr="00EF4786">
              <w:rPr>
                <w:rStyle w:val="mundotable"/>
                <w:color w:val="595959"/>
                <w:sz w:val="18"/>
                <w:szCs w:val="18"/>
              </w:rPr>
              <w:t>10101010101010101010101010101010101010101010101010101010101010101010101010101010101010101010101010101010101010101010101010101010101010</w:t>
            </w:r>
          </w:p>
          <w:p w14:paraId="6EE3C421" w14:textId="77777777" w:rsidR="00DB2A07" w:rsidRPr="00EF4786" w:rsidRDefault="00DB2A07" w:rsidP="00187487">
            <w:pPr>
              <w:tabs>
                <w:tab w:val="left" w:pos="4140"/>
                <w:tab w:val="left" w:pos="9450"/>
              </w:tabs>
              <w:rPr>
                <w:rStyle w:val="mundotable"/>
                <w:color w:val="595959"/>
                <w:sz w:val="18"/>
                <w:szCs w:val="18"/>
              </w:rPr>
            </w:pPr>
            <w:r w:rsidRPr="00EF4786">
              <w:rPr>
                <w:rStyle w:val="mundotable"/>
                <w:color w:val="595959"/>
                <w:sz w:val="18"/>
                <w:szCs w:val="18"/>
              </w:rPr>
              <w:t>01010101010101010101010101010101010101010101010101010101010101010101010101010101010101010101010101010101010101010101010101010101010101</w:t>
            </w:r>
          </w:p>
        </w:tc>
      </w:tr>
      <w:tr w:rsidR="00DB2A07" w:rsidRPr="00E3175F" w14:paraId="16F65072" w14:textId="77777777" w:rsidTr="00187487">
        <w:trPr>
          <w:trHeight w:val="560"/>
        </w:trPr>
        <w:tc>
          <w:tcPr>
            <w:tcW w:w="625" w:type="dxa"/>
            <w:shd w:val="clear" w:color="auto" w:fill="auto"/>
          </w:tcPr>
          <w:p w14:paraId="0C9B53BE" w14:textId="77777777" w:rsidR="00DB2A07" w:rsidRPr="00EF4786" w:rsidRDefault="00DB2A07" w:rsidP="00187487">
            <w:pPr>
              <w:rPr>
                <w:rStyle w:val="mundotable"/>
                <w:color w:val="595959"/>
                <w:sz w:val="18"/>
                <w:szCs w:val="18"/>
              </w:rPr>
            </w:pPr>
            <w:r w:rsidRPr="00EF4786">
              <w:rPr>
                <w:rStyle w:val="mundotable"/>
                <w:color w:val="595959"/>
                <w:sz w:val="18"/>
                <w:szCs w:val="18"/>
              </w:rPr>
              <w:t>1010</w:t>
            </w:r>
          </w:p>
          <w:p w14:paraId="3DE86A0E" w14:textId="77777777" w:rsidR="00DB2A07" w:rsidRPr="00EF4786" w:rsidRDefault="00DB2A07" w:rsidP="00187487">
            <w:pPr>
              <w:rPr>
                <w:rStyle w:val="mundotable"/>
                <w:color w:val="595959"/>
                <w:sz w:val="18"/>
                <w:szCs w:val="18"/>
              </w:rPr>
            </w:pPr>
            <w:r w:rsidRPr="00EF4786">
              <w:rPr>
                <w:rStyle w:val="mundotable"/>
                <w:color w:val="595959"/>
                <w:sz w:val="18"/>
                <w:szCs w:val="18"/>
              </w:rPr>
              <w:t>0101 1010</w:t>
            </w:r>
          </w:p>
          <w:p w14:paraId="1839603F" w14:textId="77777777" w:rsidR="00DB2A07" w:rsidRPr="00EF4786" w:rsidRDefault="00DB2A07" w:rsidP="00187487">
            <w:pPr>
              <w:rPr>
                <w:rFonts w:ascii="Courier New" w:hAnsi="Courier New"/>
                <w:color w:val="595959"/>
                <w:spacing w:val="-28"/>
                <w:sz w:val="18"/>
                <w:szCs w:val="18"/>
              </w:rPr>
            </w:pPr>
            <w:r w:rsidRPr="00EF4786">
              <w:rPr>
                <w:rStyle w:val="mundotable"/>
                <w:color w:val="595959"/>
                <w:sz w:val="18"/>
                <w:szCs w:val="18"/>
              </w:rPr>
              <w:t>0101</w:t>
            </w:r>
          </w:p>
        </w:tc>
        <w:tc>
          <w:tcPr>
            <w:tcW w:w="9540" w:type="dxa"/>
            <w:shd w:val="clear" w:color="auto" w:fill="auto"/>
          </w:tcPr>
          <w:p w14:paraId="6C2E1D76" w14:textId="25DCD4AB" w:rsidR="00DB2A07" w:rsidRPr="00185F7C" w:rsidRDefault="001D38AF" w:rsidP="00187487">
            <w:pPr>
              <w:pStyle w:val="mundolabheading"/>
              <w:rPr>
                <w:b w:val="0"/>
                <w:color w:val="262626" w:themeColor="text1" w:themeTint="D9"/>
                <w:szCs w:val="28"/>
              </w:rPr>
            </w:pPr>
            <w:r>
              <w:rPr>
                <w:b w:val="0"/>
                <w:color w:val="262626" w:themeColor="text1" w:themeTint="D9"/>
                <w:szCs w:val="28"/>
              </w:rPr>
              <w:t>Ind. Study / Practicum</w:t>
            </w:r>
          </w:p>
          <w:p w14:paraId="402D2A22" w14:textId="56F85AB5" w:rsidR="00DB2A07" w:rsidRPr="00EF4786" w:rsidRDefault="00CB19EE" w:rsidP="00187487">
            <w:pPr>
              <w:pStyle w:val="mundolabheading"/>
              <w:rPr>
                <w:color w:val="595959"/>
                <w:sz w:val="18"/>
                <w:szCs w:val="18"/>
              </w:rPr>
            </w:pPr>
            <w:r>
              <w:rPr>
                <w:b w:val="0"/>
                <w:color w:val="262626" w:themeColor="text1" w:themeTint="D9"/>
                <w:szCs w:val="28"/>
              </w:rPr>
              <w:t>Project:</w:t>
            </w:r>
            <w:r w:rsidR="008036F2">
              <w:rPr>
                <w:b w:val="0"/>
                <w:color w:val="262626" w:themeColor="text1" w:themeTint="D9"/>
                <w:szCs w:val="28"/>
              </w:rPr>
              <w:t xml:space="preserve"> </w:t>
            </w:r>
            <w:r w:rsidR="001D38AF">
              <w:rPr>
                <w:b w:val="0"/>
                <w:color w:val="262626" w:themeColor="text1" w:themeTint="D9"/>
                <w:szCs w:val="28"/>
              </w:rPr>
              <w:t>Simon Game</w:t>
            </w:r>
          </w:p>
        </w:tc>
        <w:tc>
          <w:tcPr>
            <w:tcW w:w="810" w:type="dxa"/>
            <w:shd w:val="clear" w:color="auto" w:fill="auto"/>
          </w:tcPr>
          <w:p w14:paraId="1FB63458" w14:textId="77777777" w:rsidR="00DB2A07" w:rsidRPr="00EF4786" w:rsidRDefault="00DB2A07" w:rsidP="00187487">
            <w:pPr>
              <w:jc w:val="center"/>
              <w:rPr>
                <w:rStyle w:val="mundotable"/>
                <w:color w:val="595959"/>
                <w:sz w:val="18"/>
                <w:szCs w:val="18"/>
              </w:rPr>
            </w:pPr>
            <w:r>
              <w:rPr>
                <w:rStyle w:val="mundotable"/>
                <w:color w:val="595959"/>
                <w:sz w:val="18"/>
                <w:szCs w:val="18"/>
              </w:rPr>
              <w:t xml:space="preserve">  </w:t>
            </w:r>
            <w:r w:rsidRPr="00EF4786">
              <w:rPr>
                <w:rStyle w:val="mundotable"/>
                <w:color w:val="595959"/>
                <w:sz w:val="18"/>
                <w:szCs w:val="18"/>
              </w:rPr>
              <w:t>1010</w:t>
            </w:r>
          </w:p>
          <w:p w14:paraId="2C02CD37" w14:textId="77777777" w:rsidR="00DB2A07" w:rsidRPr="00EF4786" w:rsidRDefault="00DB2A07" w:rsidP="00187487">
            <w:pPr>
              <w:jc w:val="center"/>
              <w:rPr>
                <w:rStyle w:val="mundotable"/>
                <w:color w:val="595959"/>
                <w:sz w:val="18"/>
                <w:szCs w:val="18"/>
              </w:rPr>
            </w:pPr>
            <w:r>
              <w:rPr>
                <w:rStyle w:val="mundotable"/>
                <w:color w:val="595959"/>
                <w:sz w:val="18"/>
                <w:szCs w:val="18"/>
              </w:rPr>
              <w:t xml:space="preserve">  </w:t>
            </w:r>
            <w:r w:rsidRPr="00EF4786">
              <w:rPr>
                <w:rStyle w:val="mundotable"/>
                <w:color w:val="595959"/>
                <w:sz w:val="18"/>
                <w:szCs w:val="18"/>
              </w:rPr>
              <w:t>0101</w:t>
            </w:r>
          </w:p>
          <w:p w14:paraId="02878822" w14:textId="77777777" w:rsidR="00DB2A07" w:rsidRPr="00EF4786" w:rsidRDefault="00DB2A07" w:rsidP="00187487">
            <w:pPr>
              <w:jc w:val="center"/>
              <w:rPr>
                <w:rStyle w:val="mundotable"/>
                <w:color w:val="595959"/>
                <w:sz w:val="18"/>
                <w:szCs w:val="18"/>
              </w:rPr>
            </w:pPr>
            <w:r>
              <w:rPr>
                <w:rStyle w:val="mundotable"/>
                <w:color w:val="595959"/>
                <w:sz w:val="18"/>
                <w:szCs w:val="18"/>
              </w:rPr>
              <w:t xml:space="preserve">  </w:t>
            </w:r>
            <w:r w:rsidRPr="00EF4786">
              <w:rPr>
                <w:rStyle w:val="mundotable"/>
                <w:color w:val="595959"/>
                <w:sz w:val="18"/>
                <w:szCs w:val="18"/>
              </w:rPr>
              <w:t>1010</w:t>
            </w:r>
          </w:p>
          <w:p w14:paraId="247E28F7" w14:textId="77777777" w:rsidR="00DB2A07" w:rsidRPr="00EF4786" w:rsidRDefault="00DB2A07" w:rsidP="00187487">
            <w:pPr>
              <w:jc w:val="center"/>
              <w:rPr>
                <w:color w:val="595959"/>
              </w:rPr>
            </w:pPr>
            <w:r>
              <w:rPr>
                <w:rStyle w:val="mundotable"/>
                <w:color w:val="595959"/>
                <w:sz w:val="18"/>
                <w:szCs w:val="18"/>
              </w:rPr>
              <w:t xml:space="preserve">  </w:t>
            </w:r>
            <w:r w:rsidRPr="00EF4786">
              <w:rPr>
                <w:rStyle w:val="mundotable"/>
                <w:color w:val="595959"/>
                <w:sz w:val="18"/>
                <w:szCs w:val="18"/>
              </w:rPr>
              <w:t>0101</w:t>
            </w:r>
          </w:p>
        </w:tc>
      </w:tr>
      <w:tr w:rsidR="00DB2A07" w:rsidRPr="00E3175F" w14:paraId="740DEAB4" w14:textId="77777777" w:rsidTr="00187487">
        <w:tc>
          <w:tcPr>
            <w:tcW w:w="10975" w:type="dxa"/>
            <w:gridSpan w:val="3"/>
            <w:shd w:val="clear" w:color="auto" w:fill="auto"/>
          </w:tcPr>
          <w:p w14:paraId="0278DF30" w14:textId="77777777" w:rsidR="00DB2A07" w:rsidRPr="00EF4786" w:rsidRDefault="00DB2A07" w:rsidP="00187487">
            <w:pPr>
              <w:tabs>
                <w:tab w:val="left" w:pos="4140"/>
                <w:tab w:val="left" w:pos="9450"/>
              </w:tabs>
              <w:rPr>
                <w:rStyle w:val="mundotable"/>
                <w:color w:val="595959"/>
                <w:sz w:val="18"/>
                <w:szCs w:val="18"/>
              </w:rPr>
            </w:pPr>
            <w:r w:rsidRPr="00EF4786">
              <w:rPr>
                <w:rStyle w:val="mundotable"/>
                <w:color w:val="595959"/>
                <w:sz w:val="18"/>
                <w:szCs w:val="18"/>
              </w:rPr>
              <w:t>10101010101010101010101010101010101010101010101010101010101010101010101010101010101010101010101010101010101010101010101010101010101010</w:t>
            </w:r>
          </w:p>
          <w:p w14:paraId="7216E9A2" w14:textId="77777777" w:rsidR="00DB2A07" w:rsidRPr="00EF4786" w:rsidRDefault="00DB2A07" w:rsidP="00187487">
            <w:pPr>
              <w:tabs>
                <w:tab w:val="left" w:pos="4140"/>
                <w:tab w:val="left" w:pos="9450"/>
              </w:tabs>
              <w:rPr>
                <w:rStyle w:val="mundotable"/>
                <w:color w:val="595959"/>
                <w:sz w:val="18"/>
                <w:szCs w:val="18"/>
              </w:rPr>
            </w:pPr>
            <w:r w:rsidRPr="00EF4786">
              <w:rPr>
                <w:rStyle w:val="mundotable"/>
                <w:color w:val="595959"/>
                <w:sz w:val="18"/>
                <w:szCs w:val="18"/>
              </w:rPr>
              <w:t>01010101010101010101010101010101010101010101010101010101010101010101010101010101010101010101010101010101010101010101010101010101010101</w:t>
            </w:r>
          </w:p>
        </w:tc>
      </w:tr>
    </w:tbl>
    <w:p w14:paraId="11790A2B" w14:textId="138786D4" w:rsidR="007234F1" w:rsidRDefault="007234F1" w:rsidP="00C732EE"/>
    <w:p w14:paraId="7FED4238" w14:textId="4B0361CD" w:rsidR="00EF3E9B" w:rsidRPr="008036F2" w:rsidRDefault="001E0EA0" w:rsidP="00EF3E9B">
      <w:pPr>
        <w:rPr>
          <w:color w:val="545454"/>
          <w:shd w:val="clear" w:color="auto" w:fill="FFFFFF"/>
        </w:rPr>
      </w:pPr>
      <w:r>
        <w:rPr>
          <w:b/>
          <w:bCs/>
          <w:color w:val="545454"/>
          <w:shd w:val="clear" w:color="auto" w:fill="FFFFFF"/>
        </w:rPr>
        <w:t>How the game works?</w:t>
      </w:r>
    </w:p>
    <w:p w14:paraId="187556AD" w14:textId="0141866C" w:rsidR="009B6794" w:rsidRDefault="001E0EA0" w:rsidP="001E0EA0">
      <w:pPr>
        <w:rPr>
          <w:shd w:val="clear" w:color="auto" w:fill="FEFEFE"/>
        </w:rPr>
      </w:pPr>
      <w:r>
        <w:rPr>
          <w:shd w:val="clear" w:color="auto" w:fill="FEFEFE"/>
        </w:rPr>
        <w:t>This game is based on the kid’s game named “</w:t>
      </w:r>
      <w:r w:rsidRPr="001E0EA0">
        <w:rPr>
          <w:shd w:val="clear" w:color="auto" w:fill="FEFEFE"/>
        </w:rPr>
        <w:t>Simon Says</w:t>
      </w:r>
      <w:r>
        <w:rPr>
          <w:shd w:val="clear" w:color="auto" w:fill="FEFEFE"/>
        </w:rPr>
        <w:t xml:space="preserve">”. </w:t>
      </w:r>
      <w:r w:rsidR="00B744F5">
        <w:rPr>
          <w:shd w:val="clear" w:color="auto" w:fill="FEFEFE"/>
        </w:rPr>
        <w:t>The objective of the game is to repeat the longest pattern of sounds or clicks.</w:t>
      </w:r>
    </w:p>
    <w:p w14:paraId="20E72DBE" w14:textId="6C0B8E23" w:rsidR="00B744F5" w:rsidRDefault="00B744F5" w:rsidP="001E0EA0">
      <w:pPr>
        <w:rPr>
          <w:shd w:val="clear" w:color="auto" w:fill="FEFEFE"/>
        </w:rPr>
      </w:pPr>
    </w:p>
    <w:p w14:paraId="1258BDD8" w14:textId="2D6DF194" w:rsidR="00B744F5" w:rsidRDefault="00060F86" w:rsidP="001E0EA0">
      <w:pPr>
        <w:rPr>
          <w:shd w:val="clear" w:color="auto" w:fill="FEFEFE"/>
        </w:rPr>
      </w:pPr>
      <w:r>
        <w:rPr>
          <w:shd w:val="clear" w:color="auto" w:fill="FEFEFE"/>
        </w:rPr>
        <w:t>Below</w:t>
      </w:r>
      <w:r w:rsidR="00B744F5">
        <w:rPr>
          <w:shd w:val="clear" w:color="auto" w:fill="FEFEFE"/>
        </w:rPr>
        <w:t xml:space="preserve"> is a screenshot of the game interface. You will make a similar interface, but you need to add </w:t>
      </w:r>
      <w:proofErr w:type="gramStart"/>
      <w:r w:rsidR="00B744F5">
        <w:rPr>
          <w:shd w:val="clear" w:color="auto" w:fill="FEFEFE"/>
        </w:rPr>
        <w:t>a</w:t>
      </w:r>
      <w:proofErr w:type="gramEnd"/>
      <w:r w:rsidR="00B744F5">
        <w:rPr>
          <w:shd w:val="clear" w:color="auto" w:fill="FEFEFE"/>
        </w:rPr>
        <w:t xml:space="preserve"> instructions section on how to play the game. Also, instead of starting the game by pressing any game you will include a START button to stay the play.</w:t>
      </w:r>
    </w:p>
    <w:p w14:paraId="3A4AB006" w14:textId="6DD9931B" w:rsidR="00060F86" w:rsidRDefault="00060F86" w:rsidP="001E0EA0">
      <w:pPr>
        <w:rPr>
          <w:shd w:val="clear" w:color="auto" w:fill="FEFEFE"/>
        </w:rPr>
      </w:pPr>
    </w:p>
    <w:p w14:paraId="4EED5291" w14:textId="1B80A119" w:rsidR="00060F86" w:rsidRDefault="00060F86" w:rsidP="001E0EA0">
      <w:pPr>
        <w:rPr>
          <w:shd w:val="clear" w:color="auto" w:fill="FEFEFE"/>
        </w:rPr>
      </w:pPr>
      <w:r>
        <w:rPr>
          <w:shd w:val="clear" w:color="auto" w:fill="FEFEFE"/>
        </w:rPr>
        <w:t>Game is load                                                                 Game is on level 2</w:t>
      </w:r>
    </w:p>
    <w:p w14:paraId="08146379" w14:textId="5C030D3E" w:rsidR="00491D27" w:rsidRDefault="00806976" w:rsidP="00060F86">
      <w:r>
        <w:rPr>
          <w:noProof/>
        </w:rPr>
        <w:drawing>
          <wp:inline distT="0" distB="0" distL="0" distR="0" wp14:anchorId="40AB5541" wp14:editId="431AFE51">
            <wp:extent cx="2719453" cy="1732280"/>
            <wp:effectExtent l="0" t="0" r="508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726507" cy="1736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60F86">
        <w:t xml:space="preserve">               </w:t>
      </w:r>
      <w:r>
        <w:rPr>
          <w:noProof/>
        </w:rPr>
        <w:drawing>
          <wp:inline distT="0" distB="0" distL="0" distR="0" wp14:anchorId="6D85901D" wp14:editId="3754FB08">
            <wp:extent cx="1555648" cy="175768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0372" cy="1774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3D027" w14:textId="2A35551E" w:rsidR="00060F86" w:rsidRDefault="00060F86" w:rsidP="00060F86"/>
    <w:p w14:paraId="39B4993D" w14:textId="77777777" w:rsidR="00060F86" w:rsidRDefault="00060F86" w:rsidP="00060F86"/>
    <w:p w14:paraId="5B0F176B" w14:textId="4F594C72" w:rsidR="00060F86" w:rsidRDefault="00060F86" w:rsidP="00060F86">
      <w:r>
        <w:t xml:space="preserve">The above screenshot does not show the instruction and the button to start the game. Use your creativity </w:t>
      </w:r>
      <w:r w:rsidR="005B2125">
        <w:t xml:space="preserve">to </w:t>
      </w:r>
      <w:r>
        <w:t>incorporate both items.</w:t>
      </w:r>
    </w:p>
    <w:p w14:paraId="2FD690A6" w14:textId="557804F9" w:rsidR="00B94692" w:rsidRDefault="00B94692" w:rsidP="00060F86"/>
    <w:p w14:paraId="7863A809" w14:textId="47453347" w:rsidR="00B94692" w:rsidRDefault="00B94692" w:rsidP="00060F86">
      <w:r>
        <w:t>Stage 1</w:t>
      </w:r>
    </w:p>
    <w:p w14:paraId="44CCF532" w14:textId="1BBBDEA2" w:rsidR="00B94692" w:rsidRDefault="00B94692" w:rsidP="00060F86">
      <w:r>
        <w:t xml:space="preserve">For this stage of the </w:t>
      </w:r>
      <w:proofErr w:type="gramStart"/>
      <w:r>
        <w:t>game</w:t>
      </w:r>
      <w:proofErr w:type="gramEnd"/>
      <w:r>
        <w:t xml:space="preserve"> you need to present the basic skeleton of the layout as shown in the following picture:</w:t>
      </w:r>
    </w:p>
    <w:p w14:paraId="1158ABF2" w14:textId="77777777" w:rsidR="00B94692" w:rsidRDefault="00B94692" w:rsidP="00060F86"/>
    <w:p w14:paraId="3281F4A8" w14:textId="41E770ED" w:rsidR="00B94692" w:rsidRDefault="00B94692" w:rsidP="00060F86">
      <w:r>
        <w:rPr>
          <w:noProof/>
        </w:rPr>
        <w:drawing>
          <wp:inline distT="0" distB="0" distL="0" distR="0" wp14:anchorId="5C6F40C7" wp14:editId="26DADD67">
            <wp:extent cx="3726402" cy="259357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2398" cy="2597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94692" w:rsidSect="00443EDD">
      <w:footerReference w:type="even" r:id="rId10"/>
      <w:footerReference w:type="default" r:id="rId11"/>
      <w:pgSz w:w="12240" w:h="15840" w:code="258"/>
      <w:pgMar w:top="540" w:right="720" w:bottom="5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E377FA" w14:textId="77777777" w:rsidR="002820F8" w:rsidRDefault="002820F8">
      <w:r>
        <w:separator/>
      </w:r>
    </w:p>
  </w:endnote>
  <w:endnote w:type="continuationSeparator" w:id="0">
    <w:p w14:paraId="341F7FCD" w14:textId="77777777" w:rsidR="002820F8" w:rsidRDefault="002820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B41FCA" w14:textId="77777777" w:rsidR="008A414D" w:rsidRDefault="008F4BAB" w:rsidP="00515B8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A414D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E34508A" w14:textId="77777777" w:rsidR="008A414D" w:rsidRDefault="008A414D" w:rsidP="00515B8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7226F" w14:textId="5E3A4A21" w:rsidR="008A414D" w:rsidRPr="00DB2A07" w:rsidRDefault="00DB2A07" w:rsidP="00DB2A07">
    <w:pPr>
      <w:tabs>
        <w:tab w:val="left" w:pos="4140"/>
        <w:tab w:val="left" w:pos="9450"/>
      </w:tabs>
      <w:rPr>
        <w:i/>
        <w:color w:val="7F7F7F"/>
        <w:sz w:val="22"/>
        <w:szCs w:val="22"/>
      </w:rPr>
    </w:pPr>
    <w:r w:rsidRPr="00D940D8">
      <w:rPr>
        <w:i/>
        <w:color w:val="7F7F7F"/>
        <w:sz w:val="22"/>
        <w:szCs w:val="22"/>
      </w:rPr>
      <w:tab/>
      <w:t xml:space="preserve">                    Mr. Mundo</w:t>
    </w:r>
    <w:r w:rsidRPr="00D940D8">
      <w:rPr>
        <w:i/>
        <w:color w:val="7F7F7F"/>
        <w:sz w:val="22"/>
        <w:szCs w:val="22"/>
      </w:rPr>
      <w:tab/>
      <w:t xml:space="preserve">            Page </w:t>
    </w:r>
    <w:r w:rsidRPr="00D940D8">
      <w:rPr>
        <w:rStyle w:val="PageNumber"/>
        <w:i/>
        <w:color w:val="7F7F7F"/>
        <w:sz w:val="22"/>
        <w:szCs w:val="22"/>
      </w:rPr>
      <w:fldChar w:fldCharType="begin"/>
    </w:r>
    <w:r w:rsidRPr="00D940D8">
      <w:rPr>
        <w:rStyle w:val="PageNumber"/>
        <w:i/>
        <w:color w:val="7F7F7F"/>
        <w:sz w:val="22"/>
        <w:szCs w:val="22"/>
      </w:rPr>
      <w:instrText xml:space="preserve"> PAGE </w:instrText>
    </w:r>
    <w:r w:rsidRPr="00D940D8">
      <w:rPr>
        <w:rStyle w:val="PageNumber"/>
        <w:i/>
        <w:color w:val="7F7F7F"/>
        <w:sz w:val="22"/>
        <w:szCs w:val="22"/>
      </w:rPr>
      <w:fldChar w:fldCharType="separate"/>
    </w:r>
    <w:r>
      <w:rPr>
        <w:rStyle w:val="PageNumber"/>
        <w:i/>
        <w:noProof/>
        <w:color w:val="7F7F7F"/>
        <w:sz w:val="22"/>
        <w:szCs w:val="22"/>
      </w:rPr>
      <w:t>3</w:t>
    </w:r>
    <w:r w:rsidRPr="00D940D8">
      <w:rPr>
        <w:rStyle w:val="PageNumber"/>
        <w:i/>
        <w:color w:val="7F7F7F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B9C72A" w14:textId="77777777" w:rsidR="002820F8" w:rsidRDefault="002820F8">
      <w:r>
        <w:separator/>
      </w:r>
    </w:p>
  </w:footnote>
  <w:footnote w:type="continuationSeparator" w:id="0">
    <w:p w14:paraId="5F88FA1E" w14:textId="77777777" w:rsidR="002820F8" w:rsidRDefault="002820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A41D0"/>
    <w:multiLevelType w:val="multilevel"/>
    <w:tmpl w:val="0409001D"/>
    <w:styleLink w:val="NumdoListNum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/>
        <w:sz w:val="24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143736F4"/>
    <w:multiLevelType w:val="multilevel"/>
    <w:tmpl w:val="DEA4E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4F4C20"/>
    <w:multiLevelType w:val="multilevel"/>
    <w:tmpl w:val="77D814E2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3" w15:restartNumberingAfterBreak="0">
    <w:nsid w:val="1D5C04ED"/>
    <w:multiLevelType w:val="multilevel"/>
    <w:tmpl w:val="05EA58CC"/>
    <w:styleLink w:val="StylemundolistOutlinenumberedLeft0Firstlin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404040" w:themeColor="text1" w:themeTint="BF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20C02A63"/>
    <w:multiLevelType w:val="multilevel"/>
    <w:tmpl w:val="BDD655D6"/>
    <w:lvl w:ilvl="0">
      <w:start w:val="1"/>
      <w:numFmt w:val="bullet"/>
      <w:lvlText w:val=""/>
      <w:lvlJc w:val="left"/>
      <w:pPr>
        <w:tabs>
          <w:tab w:val="num" w:pos="1530"/>
        </w:tabs>
        <w:ind w:left="153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250"/>
        </w:tabs>
        <w:ind w:left="225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90"/>
        </w:tabs>
        <w:ind w:left="729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A24696"/>
    <w:multiLevelType w:val="multilevel"/>
    <w:tmpl w:val="564E7C5C"/>
    <w:styleLink w:val="mundolist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color w:val="262626" w:themeColor="text1" w:themeTint="D9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48547249"/>
    <w:multiLevelType w:val="multilevel"/>
    <w:tmpl w:val="17A67DDA"/>
    <w:styleLink w:val="mundoNumbered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/>
        <w:color w:val="000080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54E4D15"/>
    <w:multiLevelType w:val="multilevel"/>
    <w:tmpl w:val="17CEBB78"/>
    <w:styleLink w:val="mundonumbering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color w:val="000080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D4908B0"/>
    <w:multiLevelType w:val="hybridMultilevel"/>
    <w:tmpl w:val="4A32E1C0"/>
    <w:lvl w:ilvl="0" w:tplc="146E1B58">
      <w:start w:val="1"/>
      <w:numFmt w:val="bullet"/>
      <w:pStyle w:val="mundobullets"/>
      <w:lvlText w:val=""/>
      <w:lvlJc w:val="left"/>
      <w:pPr>
        <w:ind w:left="360" w:hanging="360"/>
      </w:pPr>
      <w:rPr>
        <w:rFonts w:ascii="Wingdings" w:hAnsi="Wingdings" w:hint="default"/>
        <w:color w:val="262626" w:themeColor="text1" w:themeTint="D9"/>
        <w:sz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01C591A"/>
    <w:multiLevelType w:val="multilevel"/>
    <w:tmpl w:val="564E7C5C"/>
    <w:numStyleLink w:val="mundolist"/>
  </w:abstractNum>
  <w:abstractNum w:abstractNumId="10" w15:restartNumberingAfterBreak="0">
    <w:nsid w:val="60B13C88"/>
    <w:multiLevelType w:val="hybridMultilevel"/>
    <w:tmpl w:val="DF1CC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8022C5"/>
    <w:multiLevelType w:val="hybridMultilevel"/>
    <w:tmpl w:val="43D0DE3C"/>
    <w:lvl w:ilvl="0" w:tplc="6FEEA1B4">
      <w:start w:val="1"/>
      <w:numFmt w:val="bullet"/>
      <w:lvlText w:val=""/>
      <w:lvlJc w:val="left"/>
      <w:pPr>
        <w:tabs>
          <w:tab w:val="num" w:pos="0"/>
        </w:tabs>
        <w:ind w:left="432" w:hanging="288"/>
      </w:pPr>
      <w:rPr>
        <w:rFonts w:ascii="Wingdings" w:hAnsi="Wingdings" w:hint="default"/>
        <w:color w:val="000066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5F57AD"/>
    <w:multiLevelType w:val="hybridMultilevel"/>
    <w:tmpl w:val="C194E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D518E2"/>
    <w:multiLevelType w:val="multilevel"/>
    <w:tmpl w:val="75803C7A"/>
    <w:styleLink w:val="mundobullet"/>
    <w:lvl w:ilvl="0">
      <w:start w:val="1"/>
      <w:numFmt w:val="bullet"/>
      <w:lvlText w:val=""/>
      <w:lvlJc w:val="left"/>
      <w:pPr>
        <w:ind w:left="360" w:hanging="360"/>
      </w:pPr>
      <w:rPr>
        <w:rFonts w:ascii="Wingdings" w:hAnsi="Wingdings" w:hint="default"/>
        <w:color w:val="000066"/>
        <w:sz w:val="24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7775E40"/>
    <w:multiLevelType w:val="multilevel"/>
    <w:tmpl w:val="5A0AC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13"/>
  </w:num>
  <w:num w:numId="5">
    <w:abstractNumId w:val="7"/>
  </w:num>
  <w:num w:numId="6">
    <w:abstractNumId w:val="5"/>
  </w:num>
  <w:num w:numId="7">
    <w:abstractNumId w:val="3"/>
  </w:num>
  <w:num w:numId="8">
    <w:abstractNumId w:val="9"/>
  </w:num>
  <w:num w:numId="9">
    <w:abstractNumId w:val="14"/>
  </w:num>
  <w:num w:numId="10">
    <w:abstractNumId w:val="11"/>
  </w:num>
  <w:num w:numId="11">
    <w:abstractNumId w:val="12"/>
  </w:num>
  <w:num w:numId="12">
    <w:abstractNumId w:val="2"/>
    <w:lvlOverride w:ilvl="0">
      <w:lvl w:ilvl="0">
        <w:start w:val="1"/>
        <w:numFmt w:val="decimal"/>
        <w:lvlText w:val="%1."/>
        <w:legacy w:legacy="1" w:legacySpace="12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90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26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62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180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16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52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2700" w:hanging="180"/>
        </w:pPr>
      </w:lvl>
    </w:lvlOverride>
  </w:num>
  <w:num w:numId="13">
    <w:abstractNumId w:val="10"/>
  </w:num>
  <w:num w:numId="14">
    <w:abstractNumId w:val="1"/>
  </w:num>
  <w:num w:numId="15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5D9"/>
    <w:rsid w:val="0000387A"/>
    <w:rsid w:val="00016296"/>
    <w:rsid w:val="00060E91"/>
    <w:rsid w:val="00060F86"/>
    <w:rsid w:val="00065A47"/>
    <w:rsid w:val="0007439A"/>
    <w:rsid w:val="000872FF"/>
    <w:rsid w:val="000A36DF"/>
    <w:rsid w:val="000B0FC1"/>
    <w:rsid w:val="000B3FE5"/>
    <w:rsid w:val="000E6A72"/>
    <w:rsid w:val="001113EC"/>
    <w:rsid w:val="001122EE"/>
    <w:rsid w:val="00120004"/>
    <w:rsid w:val="00120A79"/>
    <w:rsid w:val="0013462C"/>
    <w:rsid w:val="001439D7"/>
    <w:rsid w:val="00152ABA"/>
    <w:rsid w:val="0016270D"/>
    <w:rsid w:val="0018171B"/>
    <w:rsid w:val="00196977"/>
    <w:rsid w:val="001A14E1"/>
    <w:rsid w:val="001D38AF"/>
    <w:rsid w:val="001D3FC0"/>
    <w:rsid w:val="001D78FE"/>
    <w:rsid w:val="001E0EA0"/>
    <w:rsid w:val="001E64B1"/>
    <w:rsid w:val="00206C65"/>
    <w:rsid w:val="00221248"/>
    <w:rsid w:val="00221C5A"/>
    <w:rsid w:val="00236D63"/>
    <w:rsid w:val="00256C9F"/>
    <w:rsid w:val="0027698B"/>
    <w:rsid w:val="002820F8"/>
    <w:rsid w:val="00282244"/>
    <w:rsid w:val="00290C52"/>
    <w:rsid w:val="00293F9E"/>
    <w:rsid w:val="00297FDB"/>
    <w:rsid w:val="002C19CD"/>
    <w:rsid w:val="002E2CEF"/>
    <w:rsid w:val="00316418"/>
    <w:rsid w:val="00322D98"/>
    <w:rsid w:val="00324676"/>
    <w:rsid w:val="003344D3"/>
    <w:rsid w:val="00342848"/>
    <w:rsid w:val="00363A05"/>
    <w:rsid w:val="00390AC3"/>
    <w:rsid w:val="003926FF"/>
    <w:rsid w:val="003D2ADC"/>
    <w:rsid w:val="003F1E92"/>
    <w:rsid w:val="00402A86"/>
    <w:rsid w:val="004277E4"/>
    <w:rsid w:val="004341F4"/>
    <w:rsid w:val="0043547F"/>
    <w:rsid w:val="00435985"/>
    <w:rsid w:val="00443EDD"/>
    <w:rsid w:val="00446936"/>
    <w:rsid w:val="00490AEF"/>
    <w:rsid w:val="00491D27"/>
    <w:rsid w:val="00494803"/>
    <w:rsid w:val="00494EFE"/>
    <w:rsid w:val="004A22FA"/>
    <w:rsid w:val="004A2E86"/>
    <w:rsid w:val="004A4565"/>
    <w:rsid w:val="004B0C87"/>
    <w:rsid w:val="004C06E8"/>
    <w:rsid w:val="004C1CDF"/>
    <w:rsid w:val="004D5B80"/>
    <w:rsid w:val="004D6103"/>
    <w:rsid w:val="004E4486"/>
    <w:rsid w:val="004E4F05"/>
    <w:rsid w:val="004F7B6C"/>
    <w:rsid w:val="00500D32"/>
    <w:rsid w:val="00515B8B"/>
    <w:rsid w:val="00533A4A"/>
    <w:rsid w:val="005374F3"/>
    <w:rsid w:val="00562F8F"/>
    <w:rsid w:val="00565638"/>
    <w:rsid w:val="00567EB3"/>
    <w:rsid w:val="00571557"/>
    <w:rsid w:val="00581347"/>
    <w:rsid w:val="005847D7"/>
    <w:rsid w:val="00586B57"/>
    <w:rsid w:val="005B2125"/>
    <w:rsid w:val="005D4A01"/>
    <w:rsid w:val="005F2FA9"/>
    <w:rsid w:val="005F550C"/>
    <w:rsid w:val="006026AC"/>
    <w:rsid w:val="006212D1"/>
    <w:rsid w:val="006249D9"/>
    <w:rsid w:val="0062686D"/>
    <w:rsid w:val="00641431"/>
    <w:rsid w:val="00696DA8"/>
    <w:rsid w:val="006D59FA"/>
    <w:rsid w:val="006F6692"/>
    <w:rsid w:val="007234F1"/>
    <w:rsid w:val="00727C2B"/>
    <w:rsid w:val="00731983"/>
    <w:rsid w:val="007410A2"/>
    <w:rsid w:val="007B42D9"/>
    <w:rsid w:val="007D7EA4"/>
    <w:rsid w:val="008036F2"/>
    <w:rsid w:val="00806976"/>
    <w:rsid w:val="00812DC6"/>
    <w:rsid w:val="00813BC6"/>
    <w:rsid w:val="0082110D"/>
    <w:rsid w:val="0083199A"/>
    <w:rsid w:val="008407CE"/>
    <w:rsid w:val="0086055B"/>
    <w:rsid w:val="00861C11"/>
    <w:rsid w:val="00871521"/>
    <w:rsid w:val="008A414D"/>
    <w:rsid w:val="008B1DD9"/>
    <w:rsid w:val="008D17E2"/>
    <w:rsid w:val="008D26BD"/>
    <w:rsid w:val="008D45D9"/>
    <w:rsid w:val="008E59CD"/>
    <w:rsid w:val="008F2F94"/>
    <w:rsid w:val="008F4BAB"/>
    <w:rsid w:val="008F5BEF"/>
    <w:rsid w:val="00906518"/>
    <w:rsid w:val="00931E80"/>
    <w:rsid w:val="009436B7"/>
    <w:rsid w:val="00960FE4"/>
    <w:rsid w:val="00974BA5"/>
    <w:rsid w:val="009B6334"/>
    <w:rsid w:val="009B6794"/>
    <w:rsid w:val="009C635D"/>
    <w:rsid w:val="009F16E5"/>
    <w:rsid w:val="009F76C9"/>
    <w:rsid w:val="00A12B31"/>
    <w:rsid w:val="00A341E9"/>
    <w:rsid w:val="00A41EC7"/>
    <w:rsid w:val="00A61B96"/>
    <w:rsid w:val="00A74059"/>
    <w:rsid w:val="00A75E2F"/>
    <w:rsid w:val="00A81DB9"/>
    <w:rsid w:val="00A837EC"/>
    <w:rsid w:val="00A84816"/>
    <w:rsid w:val="00AD4A3F"/>
    <w:rsid w:val="00AD5B17"/>
    <w:rsid w:val="00AE08F7"/>
    <w:rsid w:val="00AF69D7"/>
    <w:rsid w:val="00B051B3"/>
    <w:rsid w:val="00B05CC4"/>
    <w:rsid w:val="00B063EA"/>
    <w:rsid w:val="00B161C6"/>
    <w:rsid w:val="00B51AB4"/>
    <w:rsid w:val="00B53947"/>
    <w:rsid w:val="00B610EE"/>
    <w:rsid w:val="00B744F5"/>
    <w:rsid w:val="00B80053"/>
    <w:rsid w:val="00B8144D"/>
    <w:rsid w:val="00B94692"/>
    <w:rsid w:val="00BA363A"/>
    <w:rsid w:val="00BA53C5"/>
    <w:rsid w:val="00BA6E4F"/>
    <w:rsid w:val="00BD0E17"/>
    <w:rsid w:val="00BF64FB"/>
    <w:rsid w:val="00C155A0"/>
    <w:rsid w:val="00C24257"/>
    <w:rsid w:val="00C41665"/>
    <w:rsid w:val="00C51E1C"/>
    <w:rsid w:val="00C732EE"/>
    <w:rsid w:val="00C75DBD"/>
    <w:rsid w:val="00C808D3"/>
    <w:rsid w:val="00CB06F1"/>
    <w:rsid w:val="00CB19EE"/>
    <w:rsid w:val="00CC2189"/>
    <w:rsid w:val="00CD4359"/>
    <w:rsid w:val="00D12399"/>
    <w:rsid w:val="00D23EC5"/>
    <w:rsid w:val="00D43291"/>
    <w:rsid w:val="00D56F53"/>
    <w:rsid w:val="00D7388F"/>
    <w:rsid w:val="00D7431E"/>
    <w:rsid w:val="00DB2A07"/>
    <w:rsid w:val="00DF36B1"/>
    <w:rsid w:val="00E04ECA"/>
    <w:rsid w:val="00E13A76"/>
    <w:rsid w:val="00E16DCE"/>
    <w:rsid w:val="00E36B96"/>
    <w:rsid w:val="00E372CB"/>
    <w:rsid w:val="00E40217"/>
    <w:rsid w:val="00E42B0B"/>
    <w:rsid w:val="00E4413C"/>
    <w:rsid w:val="00E87163"/>
    <w:rsid w:val="00EB13E7"/>
    <w:rsid w:val="00EB56AF"/>
    <w:rsid w:val="00ED17C3"/>
    <w:rsid w:val="00ED1A36"/>
    <w:rsid w:val="00ED665D"/>
    <w:rsid w:val="00EE5FCF"/>
    <w:rsid w:val="00EF04FD"/>
    <w:rsid w:val="00EF3E9B"/>
    <w:rsid w:val="00F06DDC"/>
    <w:rsid w:val="00F241E8"/>
    <w:rsid w:val="00F33132"/>
    <w:rsid w:val="00F475E4"/>
    <w:rsid w:val="00F50120"/>
    <w:rsid w:val="00F6230E"/>
    <w:rsid w:val="00F83E25"/>
    <w:rsid w:val="00FA2D98"/>
    <w:rsid w:val="00FB1820"/>
    <w:rsid w:val="00FB4071"/>
    <w:rsid w:val="00FC5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3ACB5C"/>
  <w15:docId w15:val="{4712818C-B835-4CB5-81BA-E3295A0DE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026AC"/>
    <w:rPr>
      <w:sz w:val="24"/>
      <w:szCs w:val="24"/>
    </w:rPr>
  </w:style>
  <w:style w:type="paragraph" w:styleId="Heading1">
    <w:name w:val="heading 1"/>
    <w:next w:val="BodyText"/>
    <w:qFormat/>
    <w:rsid w:val="00974BA5"/>
    <w:pPr>
      <w:keepNext/>
      <w:spacing w:line="320" w:lineRule="atLeast"/>
      <w:outlineLvl w:val="0"/>
    </w:pPr>
    <w:rPr>
      <w:rFonts w:ascii="Arial" w:hAnsi="Arial" w:cs="Arial"/>
      <w:b/>
      <w:bCs/>
      <w:color w:val="000066"/>
      <w:kern w:val="32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515B8B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120004"/>
    <w:pPr>
      <w:spacing w:after="120"/>
    </w:pPr>
  </w:style>
  <w:style w:type="character" w:styleId="PageNumber">
    <w:name w:val="page number"/>
    <w:basedOn w:val="DefaultParagraphFont"/>
    <w:rsid w:val="00515B8B"/>
  </w:style>
  <w:style w:type="paragraph" w:customStyle="1" w:styleId="MundoStyle">
    <w:name w:val="Mundo Style"/>
    <w:basedOn w:val="Heading1"/>
    <w:rsid w:val="00DF36B1"/>
    <w:rPr>
      <w:b w:val="0"/>
      <w:sz w:val="40"/>
    </w:rPr>
  </w:style>
  <w:style w:type="paragraph" w:customStyle="1" w:styleId="MundoPa">
    <w:name w:val="Mundo Pa"/>
    <w:basedOn w:val="MundoStyle"/>
    <w:link w:val="MundoPaChar"/>
    <w:autoRedefine/>
    <w:rsid w:val="00731983"/>
    <w:pPr>
      <w:spacing w:line="240" w:lineRule="auto"/>
    </w:pPr>
    <w:rPr>
      <w:rFonts w:ascii="Times New Roman" w:hAnsi="Times New Roman"/>
      <w:bCs w:val="0"/>
      <w:color w:val="404040"/>
      <w:sz w:val="24"/>
      <w:szCs w:val="22"/>
    </w:rPr>
  </w:style>
  <w:style w:type="numbering" w:customStyle="1" w:styleId="NumdoListNum">
    <w:name w:val="Numdo List Num"/>
    <w:basedOn w:val="NoList"/>
    <w:rsid w:val="00DF36B1"/>
    <w:pPr>
      <w:numPr>
        <w:numId w:val="1"/>
      </w:numPr>
    </w:pPr>
  </w:style>
  <w:style w:type="numbering" w:customStyle="1" w:styleId="mundoNumbered">
    <w:name w:val="mundo Numbered"/>
    <w:basedOn w:val="NoList"/>
    <w:rsid w:val="00DF36B1"/>
    <w:pPr>
      <w:numPr>
        <w:numId w:val="2"/>
      </w:numPr>
    </w:pPr>
  </w:style>
  <w:style w:type="paragraph" w:customStyle="1" w:styleId="StyleMundoStyle16ptBold">
    <w:name w:val="Style Mundo Style + 16 pt Bold"/>
    <w:basedOn w:val="MundoStyle"/>
    <w:rsid w:val="008D26BD"/>
    <w:rPr>
      <w:b/>
      <w:sz w:val="24"/>
    </w:rPr>
  </w:style>
  <w:style w:type="paragraph" w:customStyle="1" w:styleId="mundobullets">
    <w:name w:val="mundo bullets"/>
    <w:basedOn w:val="Normal"/>
    <w:autoRedefine/>
    <w:qFormat/>
    <w:rsid w:val="00DB2A07"/>
    <w:pPr>
      <w:numPr>
        <w:numId w:val="3"/>
      </w:numPr>
      <w:tabs>
        <w:tab w:val="left" w:pos="360"/>
      </w:tabs>
      <w:ind w:left="90" w:firstLine="0"/>
    </w:pPr>
    <w:rPr>
      <w:rFonts w:cs="Arial"/>
      <w:color w:val="404040"/>
    </w:rPr>
  </w:style>
  <w:style w:type="numbering" w:customStyle="1" w:styleId="mundobullet">
    <w:name w:val="mundo bullet"/>
    <w:basedOn w:val="NoList"/>
    <w:uiPriority w:val="99"/>
    <w:rsid w:val="006026AC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6026AC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9065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06518"/>
    <w:rPr>
      <w:rFonts w:ascii="Tahoma" w:hAnsi="Tahoma" w:cs="Tahoma"/>
      <w:sz w:val="16"/>
      <w:szCs w:val="16"/>
    </w:rPr>
  </w:style>
  <w:style w:type="numbering" w:customStyle="1" w:styleId="mundolist">
    <w:name w:val="mundo_list"/>
    <w:basedOn w:val="NoList"/>
    <w:uiPriority w:val="99"/>
    <w:rsid w:val="00CD4359"/>
    <w:pPr>
      <w:numPr>
        <w:numId w:val="6"/>
      </w:numPr>
    </w:pPr>
  </w:style>
  <w:style w:type="numbering" w:customStyle="1" w:styleId="mundonumbering">
    <w:name w:val="mundo numbering"/>
    <w:basedOn w:val="NoList"/>
    <w:uiPriority w:val="99"/>
    <w:rsid w:val="00906518"/>
    <w:pPr>
      <w:numPr>
        <w:numId w:val="5"/>
      </w:numPr>
    </w:pPr>
  </w:style>
  <w:style w:type="paragraph" w:customStyle="1" w:styleId="mundoheading">
    <w:name w:val="mundo_heading"/>
    <w:basedOn w:val="MundoStyle"/>
    <w:autoRedefine/>
    <w:rsid w:val="00C41665"/>
    <w:pPr>
      <w:tabs>
        <w:tab w:val="left" w:pos="6420"/>
      </w:tabs>
    </w:pPr>
    <w:rPr>
      <w:rFonts w:ascii="Times New Roman" w:hAnsi="Times New Roman"/>
      <w:b/>
      <w:color w:val="404040" w:themeColor="text1" w:themeTint="BF"/>
      <w:sz w:val="24"/>
      <w:szCs w:val="22"/>
    </w:rPr>
  </w:style>
  <w:style w:type="paragraph" w:customStyle="1" w:styleId="StyleListParagraphArial11ptText1">
    <w:name w:val="Style List Paragraph + Arial 11 pt Text 1"/>
    <w:basedOn w:val="ListParagraph"/>
    <w:autoRedefine/>
    <w:rsid w:val="00E42B0B"/>
    <w:rPr>
      <w:rFonts w:ascii="Arial" w:hAnsi="Arial"/>
      <w:color w:val="404040"/>
      <w:sz w:val="22"/>
    </w:rPr>
  </w:style>
  <w:style w:type="paragraph" w:customStyle="1" w:styleId="StyleListParagraphArial11ptGray-75">
    <w:name w:val="Style List Paragraph + Arial 11 pt Gray-75%"/>
    <w:basedOn w:val="ListParagraph"/>
    <w:autoRedefine/>
    <w:rsid w:val="00731983"/>
    <w:rPr>
      <w:color w:val="404040"/>
    </w:rPr>
  </w:style>
  <w:style w:type="paragraph" w:customStyle="1" w:styleId="mundoList0">
    <w:name w:val="mundo List"/>
    <w:basedOn w:val="ListParagraph"/>
    <w:autoRedefine/>
    <w:rsid w:val="00CD4359"/>
    <w:rPr>
      <w:color w:val="404040"/>
    </w:rPr>
  </w:style>
  <w:style w:type="paragraph" w:customStyle="1" w:styleId="StyleListParagraphArial11ptGray-751">
    <w:name w:val="Style List Paragraph + Arial 11 pt Gray-75%1"/>
    <w:basedOn w:val="MundoStyle"/>
    <w:autoRedefine/>
    <w:rsid w:val="00A41EC7"/>
    <w:rPr>
      <w:color w:val="404040"/>
      <w:sz w:val="22"/>
    </w:rPr>
  </w:style>
  <w:style w:type="paragraph" w:styleId="Header">
    <w:name w:val="header"/>
    <w:basedOn w:val="Normal"/>
    <w:link w:val="HeaderChar"/>
    <w:rsid w:val="004C06E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C06E8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4C06E8"/>
    <w:rPr>
      <w:sz w:val="24"/>
      <w:szCs w:val="24"/>
    </w:rPr>
  </w:style>
  <w:style w:type="numbering" w:customStyle="1" w:styleId="StylemundolistOutlinenumberedLeft0Firstline0">
    <w:name w:val="Style mundo_list + Outline numbered Left:  0&quot; First line:  0&quot;"/>
    <w:basedOn w:val="NoList"/>
    <w:rsid w:val="00CD4359"/>
    <w:pPr>
      <w:numPr>
        <w:numId w:val="7"/>
      </w:numPr>
    </w:pPr>
  </w:style>
  <w:style w:type="paragraph" w:styleId="NormalWeb">
    <w:name w:val="Normal (Web)"/>
    <w:basedOn w:val="Normal"/>
    <w:rsid w:val="008D45D9"/>
    <w:pPr>
      <w:spacing w:before="100" w:beforeAutospacing="1" w:after="100" w:afterAutospacing="1"/>
    </w:pPr>
  </w:style>
  <w:style w:type="table" w:styleId="TableGrid">
    <w:name w:val="Table Grid"/>
    <w:basedOn w:val="TableNormal"/>
    <w:rsid w:val="001D78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">
    <w:name w:val="Grid Table 3"/>
    <w:basedOn w:val="TableNormal"/>
    <w:uiPriority w:val="48"/>
    <w:rsid w:val="001D78F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MundoPaChar">
    <w:name w:val="Mundo Pa Char"/>
    <w:link w:val="MundoPa"/>
    <w:locked/>
    <w:rsid w:val="00F475E4"/>
    <w:rPr>
      <w:rFonts w:cs="Arial"/>
      <w:color w:val="404040"/>
      <w:kern w:val="32"/>
      <w:sz w:val="24"/>
      <w:szCs w:val="22"/>
    </w:rPr>
  </w:style>
  <w:style w:type="character" w:customStyle="1" w:styleId="apple-converted-space">
    <w:name w:val="apple-converted-space"/>
    <w:basedOn w:val="DefaultParagraphFont"/>
    <w:rsid w:val="001D3FC0"/>
  </w:style>
  <w:style w:type="character" w:customStyle="1" w:styleId="mundotable">
    <w:name w:val="mundo table"/>
    <w:basedOn w:val="DefaultParagraphFont"/>
    <w:qFormat/>
    <w:rsid w:val="00DB2A07"/>
    <w:rPr>
      <w:rFonts w:ascii="Courier New" w:hAnsi="Courier New"/>
      <w:color w:val="BFBFBF" w:themeColor="background1" w:themeShade="BF"/>
      <w:spacing w:val="-28"/>
      <w:kern w:val="0"/>
      <w:sz w:val="20"/>
    </w:rPr>
  </w:style>
  <w:style w:type="paragraph" w:customStyle="1" w:styleId="mundolabheading">
    <w:name w:val="mundo_lab_heading"/>
    <w:basedOn w:val="Normal"/>
    <w:autoRedefine/>
    <w:qFormat/>
    <w:rsid w:val="00DB2A07"/>
    <w:pPr>
      <w:spacing w:before="60"/>
      <w:jc w:val="center"/>
    </w:pPr>
    <w:rPr>
      <w:b/>
      <w:bCs/>
      <w:sz w:val="28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F3E9B"/>
    <w:rPr>
      <w:color w:val="0000FF"/>
      <w:u w:val="single"/>
    </w:rPr>
  </w:style>
  <w:style w:type="character" w:customStyle="1" w:styleId="mwe-math-mathml-inline">
    <w:name w:val="mwe-math-mathml-inline"/>
    <w:basedOn w:val="DefaultParagraphFont"/>
    <w:rsid w:val="00812D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1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4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2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9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14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6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6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04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mundo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mundo template</Template>
  <TotalTime>679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KISD</Company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hmundo</dc:creator>
  <cp:lastModifiedBy>Mundo, Humberto</cp:lastModifiedBy>
  <cp:revision>29</cp:revision>
  <cp:lastPrinted>2013-09-29T15:28:00Z</cp:lastPrinted>
  <dcterms:created xsi:type="dcterms:W3CDTF">2019-09-23T15:35:00Z</dcterms:created>
  <dcterms:modified xsi:type="dcterms:W3CDTF">2022-01-20T18:07:00Z</dcterms:modified>
</cp:coreProperties>
</file>